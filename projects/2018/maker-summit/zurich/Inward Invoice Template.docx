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2935A" w14:textId="77777777" w:rsidR="002B24D7" w:rsidRPr="00524924" w:rsidRDefault="002B24D7" w:rsidP="007271B2">
      <w:pPr>
        <w:spacing w:after="0"/>
        <w:rPr>
          <w:rFonts w:asciiTheme="majorHAnsi" w:hAnsiTheme="majorHAnsi" w:cs="Arial"/>
          <w:i w:val="0"/>
          <w:sz w:val="36"/>
          <w:lang w:val="en-US"/>
        </w:rPr>
      </w:pPr>
    </w:p>
    <w:p w14:paraId="4F4B9B37" w14:textId="497B4081" w:rsidR="0077162E" w:rsidRPr="00524924" w:rsidRDefault="00524924" w:rsidP="00524924">
      <w:pPr>
        <w:spacing w:after="0"/>
        <w:jc w:val="center"/>
        <w:rPr>
          <w:rFonts w:asciiTheme="majorHAnsi" w:hAnsiTheme="majorHAnsi" w:cs="Arial"/>
          <w:i w:val="0"/>
          <w:sz w:val="36"/>
          <w:lang w:val="en-US"/>
        </w:rPr>
      </w:pPr>
      <w:r w:rsidRPr="00524924">
        <w:rPr>
          <w:rFonts w:asciiTheme="majorHAnsi" w:hAnsiTheme="majorHAnsi" w:cs="Arial"/>
          <w:i w:val="0"/>
          <w:sz w:val="36"/>
          <w:lang w:val="en-US"/>
        </w:rPr>
        <w:t>INVOICE</w:t>
      </w:r>
    </w:p>
    <w:tbl>
      <w:tblPr>
        <w:tblpPr w:leftFromText="180" w:rightFromText="180" w:vertAnchor="text" w:horzAnchor="page" w:tblpX="710" w:tblpY="22"/>
        <w:tblOverlap w:val="never"/>
        <w:tblW w:w="5096" w:type="dxa"/>
        <w:tblLayout w:type="fixed"/>
        <w:tblLook w:val="0000" w:firstRow="0" w:lastRow="0" w:firstColumn="0" w:lastColumn="0" w:noHBand="0" w:noVBand="0"/>
      </w:tblPr>
      <w:tblGrid>
        <w:gridCol w:w="4252"/>
        <w:gridCol w:w="844"/>
      </w:tblGrid>
      <w:tr w:rsidR="00A209F8" w:rsidRPr="00524924" w14:paraId="03854F48" w14:textId="77777777" w:rsidTr="00A209F8">
        <w:trPr>
          <w:trHeight w:val="1403"/>
        </w:trPr>
        <w:tc>
          <w:tcPr>
            <w:tcW w:w="4252" w:type="dxa"/>
          </w:tcPr>
          <w:p w14:paraId="3FCA41F4" w14:textId="77777777" w:rsidR="00524924" w:rsidRPr="00A209F8" w:rsidRDefault="00524924" w:rsidP="00524924">
            <w:pPr>
              <w:tabs>
                <w:tab w:val="left" w:pos="5400"/>
              </w:tabs>
              <w:spacing w:after="0"/>
              <w:rPr>
                <w:rFonts w:asciiTheme="majorHAnsi" w:hAnsiTheme="majorHAnsi"/>
                <w:b/>
                <w:i w:val="0"/>
                <w:sz w:val="21"/>
                <w:lang w:val="en-GB"/>
              </w:rPr>
            </w:pPr>
            <w:r w:rsidRPr="00A209F8">
              <w:rPr>
                <w:rFonts w:asciiTheme="majorHAnsi" w:hAnsiTheme="majorHAnsi"/>
                <w:b/>
                <w:i w:val="0"/>
                <w:sz w:val="21"/>
                <w:lang w:val="en-GB"/>
              </w:rPr>
              <w:t>To</w:t>
            </w:r>
          </w:p>
          <w:p w14:paraId="380911D3" w14:textId="77777777" w:rsidR="00A209F8" w:rsidRPr="00A209F8" w:rsidRDefault="00A209F8" w:rsidP="00524924">
            <w:pPr>
              <w:tabs>
                <w:tab w:val="left" w:pos="5400"/>
              </w:tabs>
              <w:spacing w:after="0"/>
              <w:rPr>
                <w:rFonts w:asciiTheme="majorHAnsi" w:hAnsiTheme="majorHAnsi"/>
                <w:b/>
                <w:i w:val="0"/>
                <w:sz w:val="21"/>
                <w:lang w:val="en-GB"/>
              </w:rPr>
            </w:pPr>
            <w:r w:rsidRPr="00A209F8">
              <w:rPr>
                <w:rFonts w:asciiTheme="majorHAnsi" w:hAnsiTheme="majorHAnsi"/>
                <w:b/>
                <w:i w:val="0"/>
                <w:sz w:val="21"/>
                <w:lang w:val="en-GB"/>
              </w:rPr>
              <w:t>Consilience Education Foundation</w:t>
            </w:r>
          </w:p>
          <w:p w14:paraId="7013CEDD" w14:textId="77777777" w:rsidR="00A209F8" w:rsidRDefault="00A209F8" w:rsidP="00524924">
            <w:pPr>
              <w:tabs>
                <w:tab w:val="left" w:pos="5400"/>
              </w:tabs>
              <w:spacing w:after="0"/>
              <w:rPr>
                <w:rFonts w:asciiTheme="majorHAnsi" w:hAnsiTheme="majorHAnsi"/>
                <w:b/>
                <w:i w:val="0"/>
                <w:sz w:val="21"/>
                <w:lang w:val="en-GB"/>
              </w:rPr>
            </w:pPr>
            <w:r w:rsidRPr="00A209F8">
              <w:rPr>
                <w:rFonts w:asciiTheme="majorHAnsi" w:hAnsiTheme="majorHAnsi"/>
                <w:b/>
                <w:i w:val="0"/>
                <w:sz w:val="21"/>
                <w:lang w:val="en-GB"/>
              </w:rPr>
              <w:t>601, Side B, Commercial 1, Kohinoor City,</w:t>
            </w:r>
          </w:p>
          <w:p w14:paraId="7E37ECB0" w14:textId="1F7F24A2" w:rsidR="00A209F8" w:rsidRPr="00524924" w:rsidRDefault="00A209F8" w:rsidP="00524924">
            <w:pPr>
              <w:tabs>
                <w:tab w:val="left" w:pos="5400"/>
              </w:tabs>
              <w:spacing w:after="0"/>
              <w:rPr>
                <w:rFonts w:asciiTheme="majorHAnsi" w:hAnsiTheme="majorHAnsi"/>
                <w:b/>
                <w:i w:val="0"/>
                <w:sz w:val="28"/>
                <w:lang w:val="en-GB"/>
              </w:rPr>
            </w:pPr>
            <w:proofErr w:type="spellStart"/>
            <w:r w:rsidRPr="00A209F8">
              <w:rPr>
                <w:rFonts w:asciiTheme="majorHAnsi" w:hAnsiTheme="majorHAnsi"/>
                <w:b/>
                <w:i w:val="0"/>
                <w:sz w:val="21"/>
                <w:lang w:val="en-GB"/>
              </w:rPr>
              <w:t>Kurla</w:t>
            </w:r>
            <w:proofErr w:type="spellEnd"/>
            <w:r w:rsidRPr="00A209F8">
              <w:rPr>
                <w:rFonts w:asciiTheme="majorHAnsi" w:hAnsiTheme="majorHAnsi"/>
                <w:b/>
                <w:i w:val="0"/>
                <w:sz w:val="21"/>
                <w:lang w:val="en-GB"/>
              </w:rPr>
              <w:t xml:space="preserve"> West - 400070</w:t>
            </w:r>
          </w:p>
        </w:tc>
        <w:tc>
          <w:tcPr>
            <w:tcW w:w="844" w:type="dxa"/>
          </w:tcPr>
          <w:p w14:paraId="428013D3" w14:textId="77777777" w:rsidR="00524924" w:rsidRPr="00524924" w:rsidRDefault="00524924" w:rsidP="00524924">
            <w:pPr>
              <w:tabs>
                <w:tab w:val="left" w:pos="5400"/>
              </w:tabs>
              <w:spacing w:after="0"/>
              <w:rPr>
                <w:rFonts w:asciiTheme="majorHAnsi" w:hAnsiTheme="majorHAnsi"/>
                <w:lang w:val="en-GB"/>
              </w:rPr>
            </w:pPr>
          </w:p>
          <w:p w14:paraId="4685511B" w14:textId="77777777" w:rsidR="00524924" w:rsidRPr="00524924" w:rsidRDefault="00524924" w:rsidP="00524924">
            <w:pPr>
              <w:tabs>
                <w:tab w:val="left" w:pos="5400"/>
              </w:tabs>
              <w:spacing w:after="0"/>
              <w:rPr>
                <w:rFonts w:asciiTheme="majorHAnsi" w:hAnsiTheme="majorHAnsi"/>
                <w:lang w:val="en-GB"/>
              </w:rPr>
            </w:pPr>
          </w:p>
        </w:tc>
      </w:tr>
    </w:tbl>
    <w:p w14:paraId="228E7DAD" w14:textId="77777777" w:rsidR="007271B2" w:rsidRPr="00524924" w:rsidRDefault="007271B2" w:rsidP="007271B2">
      <w:pPr>
        <w:tabs>
          <w:tab w:val="left" w:pos="7100"/>
          <w:tab w:val="right" w:pos="10800"/>
        </w:tabs>
        <w:spacing w:after="0"/>
        <w:rPr>
          <w:rFonts w:asciiTheme="majorHAnsi" w:hAnsiTheme="majorHAnsi"/>
          <w:b/>
          <w:sz w:val="36"/>
          <w:lang w:val="en-GB"/>
        </w:rPr>
      </w:pPr>
      <w:r w:rsidRPr="00524924">
        <w:rPr>
          <w:rFonts w:asciiTheme="majorHAnsi" w:hAnsiTheme="majorHAnsi"/>
          <w:b/>
          <w:sz w:val="36"/>
          <w:lang w:val="en-GB"/>
        </w:rPr>
        <w:tab/>
      </w:r>
    </w:p>
    <w:p w14:paraId="2618A1F1" w14:textId="067F5C80" w:rsidR="007271B2" w:rsidRPr="00524924" w:rsidRDefault="007271B2" w:rsidP="007271B2">
      <w:pPr>
        <w:tabs>
          <w:tab w:val="left" w:pos="7100"/>
          <w:tab w:val="right" w:pos="10800"/>
        </w:tabs>
        <w:spacing w:after="0"/>
        <w:rPr>
          <w:rFonts w:asciiTheme="majorHAnsi" w:hAnsiTheme="majorHAnsi" w:cs="Arial"/>
          <w:i w:val="0"/>
          <w:iCs w:val="0"/>
          <w:color w:val="000000" w:themeColor="text1"/>
          <w:sz w:val="28"/>
          <w:lang w:val="en-GB"/>
        </w:rPr>
      </w:pPr>
      <w:r w:rsidRPr="00524924">
        <w:rPr>
          <w:rFonts w:asciiTheme="majorHAnsi" w:hAnsiTheme="majorHAnsi"/>
          <w:b/>
          <w:sz w:val="36"/>
          <w:lang w:val="en-GB"/>
        </w:rPr>
        <w:tab/>
      </w:r>
      <w:r w:rsidR="00524924" w:rsidRPr="00524924">
        <w:rPr>
          <w:rFonts w:asciiTheme="majorHAnsi" w:hAnsiTheme="majorHAnsi"/>
          <w:b/>
          <w:sz w:val="36"/>
          <w:lang w:val="en-GB"/>
        </w:rPr>
        <w:tab/>
      </w:r>
      <w:r w:rsidRPr="00524924">
        <w:rPr>
          <w:rFonts w:asciiTheme="majorHAnsi" w:hAnsiTheme="majorHAnsi" w:cs="Arial"/>
          <w:i w:val="0"/>
          <w:iCs w:val="0"/>
          <w:color w:val="000000" w:themeColor="text1"/>
          <w:sz w:val="28"/>
          <w:lang w:val="en-GB"/>
        </w:rPr>
        <w:t>Invoice No:</w:t>
      </w:r>
    </w:p>
    <w:p w14:paraId="1A09500D" w14:textId="5F0C5146" w:rsidR="007271B2" w:rsidRPr="00524924" w:rsidRDefault="007271B2" w:rsidP="007271B2">
      <w:pPr>
        <w:tabs>
          <w:tab w:val="left" w:pos="7100"/>
          <w:tab w:val="right" w:pos="10800"/>
        </w:tabs>
        <w:spacing w:after="0"/>
        <w:rPr>
          <w:rFonts w:asciiTheme="majorHAnsi" w:hAnsiTheme="majorHAnsi" w:cs="Arial"/>
          <w:i w:val="0"/>
          <w:iCs w:val="0"/>
          <w:color w:val="000000" w:themeColor="text1"/>
          <w:sz w:val="28"/>
          <w:lang w:val="en-GB"/>
        </w:rPr>
      </w:pPr>
      <w:r w:rsidRPr="00524924">
        <w:rPr>
          <w:rFonts w:asciiTheme="majorHAnsi" w:hAnsiTheme="majorHAnsi" w:cs="Arial"/>
          <w:i w:val="0"/>
          <w:iCs w:val="0"/>
          <w:color w:val="000000" w:themeColor="text1"/>
          <w:sz w:val="28"/>
          <w:lang w:val="en-GB"/>
        </w:rPr>
        <w:tab/>
      </w:r>
      <w:r w:rsidR="00524924" w:rsidRPr="00524924">
        <w:rPr>
          <w:rFonts w:asciiTheme="majorHAnsi" w:hAnsiTheme="majorHAnsi" w:cs="Arial"/>
          <w:i w:val="0"/>
          <w:iCs w:val="0"/>
          <w:color w:val="000000" w:themeColor="text1"/>
          <w:sz w:val="28"/>
          <w:lang w:val="en-GB"/>
        </w:rPr>
        <w:tab/>
      </w:r>
      <w:r w:rsidRPr="00524924">
        <w:rPr>
          <w:rFonts w:asciiTheme="majorHAnsi" w:hAnsiTheme="majorHAnsi" w:cs="Arial"/>
          <w:i w:val="0"/>
          <w:iCs w:val="0"/>
          <w:color w:val="000000" w:themeColor="text1"/>
          <w:sz w:val="28"/>
          <w:lang w:val="en-GB"/>
        </w:rPr>
        <w:t>Date:</w:t>
      </w:r>
    </w:p>
    <w:p w14:paraId="7250D0B8" w14:textId="77777777" w:rsidR="007271B2" w:rsidRPr="00524924" w:rsidRDefault="007271B2" w:rsidP="007271B2">
      <w:pPr>
        <w:spacing w:after="0"/>
        <w:rPr>
          <w:rFonts w:asciiTheme="majorHAnsi" w:hAnsiTheme="majorHAnsi"/>
          <w:lang w:val="en-GB"/>
        </w:rPr>
      </w:pPr>
    </w:p>
    <w:p w14:paraId="2164266C" w14:textId="77777777" w:rsidR="007271B2" w:rsidRPr="00524924" w:rsidRDefault="007271B2" w:rsidP="007271B2">
      <w:pPr>
        <w:spacing w:after="0"/>
        <w:rPr>
          <w:rFonts w:asciiTheme="majorHAnsi" w:hAnsiTheme="majorHAnsi"/>
          <w:lang w:val="en-GB"/>
        </w:rPr>
      </w:pPr>
    </w:p>
    <w:tbl>
      <w:tblPr>
        <w:tblW w:w="5004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16" w:type="dxa"/>
          <w:right w:w="216" w:type="dxa"/>
        </w:tblCellMar>
        <w:tblLook w:val="0000" w:firstRow="0" w:lastRow="0" w:firstColumn="0" w:lastColumn="0" w:noHBand="0" w:noVBand="0"/>
      </w:tblPr>
      <w:tblGrid>
        <w:gridCol w:w="1897"/>
        <w:gridCol w:w="4605"/>
        <w:gridCol w:w="1191"/>
        <w:gridCol w:w="1909"/>
        <w:gridCol w:w="1898"/>
      </w:tblGrid>
      <w:tr w:rsidR="007271B2" w:rsidRPr="00524924" w14:paraId="68EEF9E7" w14:textId="77777777" w:rsidTr="000C3732">
        <w:trPr>
          <w:cantSplit/>
          <w:trHeight w:val="340"/>
        </w:trPr>
        <w:tc>
          <w:tcPr>
            <w:tcW w:w="825" w:type="pct"/>
            <w:tcBorders>
              <w:top w:val="single" w:sz="12" w:space="0" w:color="auto"/>
              <w:bottom w:val="single" w:sz="4" w:space="0" w:color="auto"/>
            </w:tcBorders>
          </w:tcPr>
          <w:p w14:paraId="1A22AF37" w14:textId="2F4D33D5" w:rsidR="007271B2" w:rsidRPr="00524924" w:rsidRDefault="00A209F8" w:rsidP="007271B2">
            <w:pPr>
              <w:spacing w:after="0"/>
              <w:jc w:val="center"/>
              <w:rPr>
                <w:rFonts w:asciiTheme="majorHAnsi" w:hAnsiTheme="majorHAnsi"/>
                <w:b/>
                <w:sz w:val="24"/>
                <w:lang w:val="en-GB"/>
              </w:rPr>
            </w:pPr>
            <w:r>
              <w:rPr>
                <w:rFonts w:asciiTheme="majorHAnsi" w:hAnsiTheme="majorHAnsi"/>
                <w:b/>
                <w:sz w:val="24"/>
                <w:lang w:val="en-GB"/>
              </w:rPr>
              <w:t>Sr. No.</w:t>
            </w:r>
          </w:p>
        </w:tc>
        <w:tc>
          <w:tcPr>
            <w:tcW w:w="2520" w:type="pct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3FA88A60" w14:textId="77777777" w:rsidR="007271B2" w:rsidRPr="00524924" w:rsidRDefault="007271B2" w:rsidP="007271B2">
            <w:pPr>
              <w:spacing w:after="0"/>
              <w:jc w:val="center"/>
              <w:rPr>
                <w:rFonts w:asciiTheme="majorHAnsi" w:hAnsiTheme="majorHAnsi"/>
                <w:b/>
                <w:sz w:val="24"/>
                <w:lang w:val="en-GB"/>
              </w:rPr>
            </w:pPr>
            <w:r w:rsidRPr="00524924">
              <w:rPr>
                <w:rFonts w:asciiTheme="majorHAnsi" w:hAnsiTheme="majorHAnsi"/>
                <w:b/>
                <w:sz w:val="24"/>
                <w:lang w:val="en-GB"/>
              </w:rPr>
              <w:t>DESCRIPTION</w:t>
            </w:r>
          </w:p>
        </w:tc>
        <w:tc>
          <w:tcPr>
            <w:tcW w:w="830" w:type="pct"/>
            <w:tcBorders>
              <w:top w:val="single" w:sz="12" w:space="0" w:color="auto"/>
              <w:bottom w:val="single" w:sz="4" w:space="0" w:color="auto"/>
            </w:tcBorders>
          </w:tcPr>
          <w:p w14:paraId="3FD163F6" w14:textId="22D2B81E" w:rsidR="007271B2" w:rsidRPr="00524924" w:rsidRDefault="00A209F8" w:rsidP="007271B2">
            <w:pPr>
              <w:spacing w:after="0"/>
              <w:jc w:val="center"/>
              <w:rPr>
                <w:rFonts w:asciiTheme="majorHAnsi" w:hAnsiTheme="majorHAnsi"/>
                <w:b/>
                <w:sz w:val="24"/>
                <w:lang w:val="en-GB"/>
              </w:rPr>
            </w:pPr>
            <w:r>
              <w:rPr>
                <w:rFonts w:asciiTheme="majorHAnsi" w:hAnsiTheme="majorHAnsi"/>
                <w:b/>
                <w:sz w:val="24"/>
                <w:lang w:val="en-GB"/>
              </w:rPr>
              <w:t>Rate</w:t>
            </w:r>
          </w:p>
        </w:tc>
        <w:tc>
          <w:tcPr>
            <w:tcW w:w="825" w:type="pct"/>
            <w:tcBorders>
              <w:top w:val="single" w:sz="12" w:space="0" w:color="auto"/>
              <w:bottom w:val="single" w:sz="4" w:space="0" w:color="auto"/>
            </w:tcBorders>
          </w:tcPr>
          <w:p w14:paraId="5EF49B19" w14:textId="77777777" w:rsidR="007271B2" w:rsidRPr="00524924" w:rsidRDefault="007271B2" w:rsidP="007271B2">
            <w:pPr>
              <w:spacing w:after="0"/>
              <w:jc w:val="center"/>
              <w:rPr>
                <w:rFonts w:asciiTheme="majorHAnsi" w:hAnsiTheme="majorHAnsi"/>
                <w:b/>
                <w:sz w:val="24"/>
                <w:lang w:val="en-GB"/>
              </w:rPr>
            </w:pPr>
            <w:r w:rsidRPr="00524924">
              <w:rPr>
                <w:rFonts w:asciiTheme="majorHAnsi" w:hAnsiTheme="majorHAnsi"/>
                <w:b/>
                <w:sz w:val="24"/>
                <w:lang w:val="en-GB"/>
              </w:rPr>
              <w:t>AMOUNT</w:t>
            </w:r>
          </w:p>
        </w:tc>
      </w:tr>
      <w:tr w:rsidR="007271B2" w:rsidRPr="00524924" w14:paraId="6320B408" w14:textId="77777777" w:rsidTr="007271B2">
        <w:trPr>
          <w:cantSplit/>
        </w:trPr>
        <w:tc>
          <w:tcPr>
            <w:tcW w:w="825" w:type="pct"/>
            <w:tcBorders>
              <w:bottom w:val="nil"/>
            </w:tcBorders>
          </w:tcPr>
          <w:p w14:paraId="32F5FB5E" w14:textId="77777777" w:rsidR="007271B2" w:rsidRPr="00524924" w:rsidRDefault="007271B2" w:rsidP="007271B2">
            <w:pPr>
              <w:spacing w:after="0"/>
              <w:jc w:val="center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2520" w:type="pct"/>
            <w:gridSpan w:val="2"/>
            <w:tcBorders>
              <w:bottom w:val="nil"/>
            </w:tcBorders>
          </w:tcPr>
          <w:p w14:paraId="21B926EF" w14:textId="51C569AC" w:rsidR="007271B2" w:rsidRPr="00524924" w:rsidRDefault="007271B2" w:rsidP="007271B2">
            <w:pPr>
              <w:spacing w:after="0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830" w:type="pct"/>
            <w:tcBorders>
              <w:bottom w:val="nil"/>
            </w:tcBorders>
          </w:tcPr>
          <w:p w14:paraId="571753DF" w14:textId="1D73D8CF" w:rsidR="007271B2" w:rsidRPr="00524924" w:rsidRDefault="007271B2" w:rsidP="007271B2">
            <w:pPr>
              <w:spacing w:after="0"/>
              <w:jc w:val="right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825" w:type="pct"/>
            <w:tcBorders>
              <w:bottom w:val="nil"/>
            </w:tcBorders>
          </w:tcPr>
          <w:p w14:paraId="34F982EE" w14:textId="77777777" w:rsidR="007271B2" w:rsidRPr="00524924" w:rsidRDefault="007271B2" w:rsidP="00CB2289">
            <w:pPr>
              <w:spacing w:after="0"/>
              <w:rPr>
                <w:rFonts w:asciiTheme="majorHAnsi" w:hAnsiTheme="majorHAnsi"/>
                <w:lang w:val="en-GB"/>
              </w:rPr>
            </w:pPr>
          </w:p>
        </w:tc>
      </w:tr>
      <w:tr w:rsidR="007271B2" w:rsidRPr="00524924" w14:paraId="5508E01B" w14:textId="77777777" w:rsidTr="007271B2">
        <w:trPr>
          <w:cantSplit/>
        </w:trPr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A7935C" w14:textId="77777777" w:rsidR="007271B2" w:rsidRPr="00524924" w:rsidRDefault="007271B2" w:rsidP="007271B2">
            <w:pPr>
              <w:spacing w:after="0"/>
              <w:jc w:val="center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252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93BB0C" w14:textId="77777777" w:rsidR="007271B2" w:rsidRDefault="006315EC" w:rsidP="007271B2">
            <w:pPr>
              <w:spacing w:after="0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Flights from UK to Zurich</w:t>
            </w:r>
          </w:p>
          <w:p w14:paraId="4FCD254F" w14:textId="060E7523" w:rsidR="006315EC" w:rsidRPr="00524924" w:rsidRDefault="006315EC" w:rsidP="007271B2">
            <w:pPr>
              <w:spacing w:after="0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Airport connections</w:t>
            </w:r>
          </w:p>
        </w:tc>
        <w:tc>
          <w:tcPr>
            <w:tcW w:w="8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1D2F54" w14:textId="0FBA1B87" w:rsidR="007271B2" w:rsidRPr="00524924" w:rsidRDefault="007271B2" w:rsidP="007271B2">
            <w:pPr>
              <w:spacing w:after="0"/>
              <w:jc w:val="right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824A6D" w14:textId="77777777" w:rsidR="007271B2" w:rsidRDefault="00E02EC6" w:rsidP="007271B2">
            <w:pPr>
              <w:spacing w:after="0"/>
              <w:jc w:val="right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£</w:t>
            </w:r>
            <w:r w:rsidR="003C69F6">
              <w:rPr>
                <w:rFonts w:asciiTheme="majorHAnsi" w:hAnsiTheme="majorHAnsi"/>
                <w:lang w:val="en-GB"/>
              </w:rPr>
              <w:t>112.40</w:t>
            </w:r>
          </w:p>
          <w:p w14:paraId="56AD6502" w14:textId="666DE84D" w:rsidR="003C69F6" w:rsidRPr="00524924" w:rsidRDefault="003C69F6" w:rsidP="007271B2">
            <w:pPr>
              <w:spacing w:after="0"/>
              <w:jc w:val="right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£8</w:t>
            </w:r>
          </w:p>
        </w:tc>
      </w:tr>
      <w:tr w:rsidR="007271B2" w:rsidRPr="00524924" w14:paraId="27F1CD94" w14:textId="77777777" w:rsidTr="00CB2289">
        <w:trPr>
          <w:cantSplit/>
          <w:trHeight w:val="356"/>
        </w:trPr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8A589B" w14:textId="3F7BA8FB" w:rsidR="007271B2" w:rsidRPr="00524924" w:rsidRDefault="007271B2" w:rsidP="007271B2">
            <w:pPr>
              <w:spacing w:after="0"/>
              <w:ind w:left="-8"/>
              <w:jc w:val="center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252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760241" w14:textId="77777777" w:rsidR="007271B2" w:rsidRPr="00524924" w:rsidRDefault="007271B2" w:rsidP="007271B2">
            <w:pPr>
              <w:spacing w:after="0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8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41708C" w14:textId="77777777" w:rsidR="007271B2" w:rsidRPr="00524924" w:rsidRDefault="007271B2" w:rsidP="007271B2">
            <w:pPr>
              <w:spacing w:after="0"/>
              <w:jc w:val="right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78B24" w14:textId="77777777" w:rsidR="007271B2" w:rsidRPr="00524924" w:rsidRDefault="007271B2" w:rsidP="007271B2">
            <w:pPr>
              <w:spacing w:after="0"/>
              <w:jc w:val="right"/>
              <w:rPr>
                <w:rFonts w:asciiTheme="majorHAnsi" w:hAnsiTheme="majorHAnsi"/>
                <w:lang w:val="en-GB"/>
              </w:rPr>
            </w:pPr>
          </w:p>
        </w:tc>
      </w:tr>
      <w:tr w:rsidR="007271B2" w:rsidRPr="00524924" w14:paraId="3F4A734F" w14:textId="77777777" w:rsidTr="000C3732">
        <w:trPr>
          <w:cantSplit/>
          <w:trHeight w:val="342"/>
        </w:trPr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687705" w14:textId="77777777" w:rsidR="007271B2" w:rsidRPr="00524924" w:rsidRDefault="007271B2" w:rsidP="007271B2">
            <w:pPr>
              <w:spacing w:after="0"/>
              <w:jc w:val="center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252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AA9C88" w14:textId="77777777" w:rsidR="007271B2" w:rsidRPr="00524924" w:rsidRDefault="007271B2" w:rsidP="007271B2">
            <w:pPr>
              <w:spacing w:after="0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8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440392" w14:textId="77777777" w:rsidR="007271B2" w:rsidRPr="00524924" w:rsidRDefault="007271B2" w:rsidP="007271B2">
            <w:pPr>
              <w:spacing w:after="0"/>
              <w:jc w:val="right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49D3AE" w14:textId="77777777" w:rsidR="007271B2" w:rsidRPr="00524924" w:rsidRDefault="007271B2" w:rsidP="007271B2">
            <w:pPr>
              <w:spacing w:after="0"/>
              <w:jc w:val="right"/>
              <w:rPr>
                <w:rFonts w:asciiTheme="majorHAnsi" w:hAnsiTheme="majorHAnsi"/>
                <w:lang w:val="en-GB"/>
              </w:rPr>
            </w:pPr>
          </w:p>
        </w:tc>
      </w:tr>
      <w:tr w:rsidR="007271B2" w:rsidRPr="00524924" w14:paraId="11665AEE" w14:textId="77777777" w:rsidTr="007271B2">
        <w:trPr>
          <w:cantSplit/>
        </w:trPr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3660E9" w14:textId="77777777" w:rsidR="007271B2" w:rsidRPr="00524924" w:rsidRDefault="007271B2" w:rsidP="007271B2">
            <w:pPr>
              <w:spacing w:after="0"/>
              <w:jc w:val="center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252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30A1DD" w14:textId="77777777" w:rsidR="007271B2" w:rsidRPr="00524924" w:rsidRDefault="007271B2" w:rsidP="007271B2">
            <w:pPr>
              <w:spacing w:after="0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8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BE5F3E" w14:textId="77777777" w:rsidR="007271B2" w:rsidRPr="00524924" w:rsidRDefault="007271B2" w:rsidP="007271B2">
            <w:pPr>
              <w:spacing w:after="0"/>
              <w:jc w:val="right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8C40F" w14:textId="77777777" w:rsidR="007271B2" w:rsidRPr="00524924" w:rsidRDefault="007271B2" w:rsidP="007271B2">
            <w:pPr>
              <w:spacing w:after="0"/>
              <w:jc w:val="right"/>
              <w:rPr>
                <w:rFonts w:asciiTheme="majorHAnsi" w:hAnsiTheme="majorHAnsi"/>
                <w:lang w:val="en-GB"/>
              </w:rPr>
            </w:pPr>
          </w:p>
        </w:tc>
      </w:tr>
      <w:tr w:rsidR="007271B2" w:rsidRPr="00524924" w14:paraId="64D36B7C" w14:textId="77777777" w:rsidTr="000C3732">
        <w:trPr>
          <w:cantSplit/>
          <w:trHeight w:val="356"/>
        </w:trPr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BB0A05" w14:textId="77777777" w:rsidR="007271B2" w:rsidRPr="00524924" w:rsidRDefault="007271B2" w:rsidP="007271B2">
            <w:pPr>
              <w:spacing w:after="0"/>
              <w:jc w:val="center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252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7C2614" w14:textId="77777777" w:rsidR="007271B2" w:rsidRPr="00524924" w:rsidRDefault="007271B2" w:rsidP="007271B2">
            <w:pPr>
              <w:spacing w:after="0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8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CD92F4" w14:textId="77777777" w:rsidR="007271B2" w:rsidRPr="00524924" w:rsidRDefault="007271B2" w:rsidP="007271B2">
            <w:pPr>
              <w:spacing w:after="0"/>
              <w:jc w:val="right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8B4B44" w14:textId="77777777" w:rsidR="007271B2" w:rsidRPr="00524924" w:rsidRDefault="007271B2" w:rsidP="007271B2">
            <w:pPr>
              <w:spacing w:after="0"/>
              <w:jc w:val="right"/>
              <w:rPr>
                <w:rFonts w:asciiTheme="majorHAnsi" w:hAnsiTheme="majorHAnsi"/>
                <w:lang w:val="en-GB"/>
              </w:rPr>
            </w:pPr>
          </w:p>
        </w:tc>
      </w:tr>
      <w:tr w:rsidR="007271B2" w:rsidRPr="00524924" w14:paraId="4367834E" w14:textId="77777777" w:rsidTr="007271B2">
        <w:trPr>
          <w:cantSplit/>
        </w:trPr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CF5096" w14:textId="77777777" w:rsidR="007271B2" w:rsidRPr="00524924" w:rsidRDefault="007271B2" w:rsidP="007271B2">
            <w:pPr>
              <w:spacing w:after="0"/>
              <w:jc w:val="center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252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534A7B" w14:textId="77777777" w:rsidR="007271B2" w:rsidRPr="00524924" w:rsidRDefault="007271B2" w:rsidP="007271B2">
            <w:pPr>
              <w:spacing w:after="0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8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5D2F2B" w14:textId="77777777" w:rsidR="007271B2" w:rsidRPr="00524924" w:rsidRDefault="007271B2" w:rsidP="007271B2">
            <w:pPr>
              <w:spacing w:after="0"/>
              <w:jc w:val="right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E76056" w14:textId="77777777" w:rsidR="007271B2" w:rsidRPr="00524924" w:rsidRDefault="007271B2" w:rsidP="007271B2">
            <w:pPr>
              <w:spacing w:after="0"/>
              <w:jc w:val="right"/>
              <w:rPr>
                <w:rFonts w:asciiTheme="majorHAnsi" w:hAnsiTheme="majorHAnsi"/>
                <w:lang w:val="en-GB"/>
              </w:rPr>
            </w:pPr>
          </w:p>
        </w:tc>
      </w:tr>
      <w:tr w:rsidR="007271B2" w:rsidRPr="00524924" w14:paraId="19C64F86" w14:textId="77777777" w:rsidTr="007271B2">
        <w:trPr>
          <w:cantSplit/>
        </w:trPr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52CC9" w14:textId="77777777" w:rsidR="007271B2" w:rsidRPr="00524924" w:rsidRDefault="007271B2" w:rsidP="007271B2">
            <w:pPr>
              <w:spacing w:after="0"/>
              <w:jc w:val="center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252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418FA" w14:textId="77777777" w:rsidR="007271B2" w:rsidRPr="00524924" w:rsidRDefault="007271B2" w:rsidP="007271B2">
            <w:pPr>
              <w:spacing w:after="0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8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AEEF56" w14:textId="77777777" w:rsidR="007271B2" w:rsidRPr="00524924" w:rsidRDefault="007271B2" w:rsidP="007271B2">
            <w:pPr>
              <w:spacing w:after="0"/>
              <w:jc w:val="right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078C8" w14:textId="77777777" w:rsidR="007271B2" w:rsidRPr="00524924" w:rsidRDefault="007271B2" w:rsidP="007271B2">
            <w:pPr>
              <w:spacing w:after="0"/>
              <w:jc w:val="right"/>
              <w:rPr>
                <w:rFonts w:asciiTheme="majorHAnsi" w:hAnsiTheme="majorHAnsi"/>
                <w:lang w:val="en-GB"/>
              </w:rPr>
            </w:pPr>
          </w:p>
        </w:tc>
      </w:tr>
      <w:tr w:rsidR="007271B2" w:rsidRPr="00524924" w14:paraId="41C5BA56" w14:textId="77777777" w:rsidTr="007271B2">
        <w:trPr>
          <w:cantSplit/>
        </w:trPr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E58A5D" w14:textId="77777777" w:rsidR="007271B2" w:rsidRPr="00524924" w:rsidRDefault="007271B2" w:rsidP="007271B2">
            <w:pPr>
              <w:spacing w:after="0"/>
              <w:jc w:val="center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252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A04F3" w14:textId="77777777" w:rsidR="007271B2" w:rsidRPr="00524924" w:rsidRDefault="007271B2" w:rsidP="007271B2">
            <w:pPr>
              <w:spacing w:after="0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8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9CBF15" w14:textId="77777777" w:rsidR="007271B2" w:rsidRPr="00524924" w:rsidRDefault="007271B2" w:rsidP="007271B2">
            <w:pPr>
              <w:spacing w:after="0"/>
              <w:jc w:val="right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5B7C8C" w14:textId="77777777" w:rsidR="007271B2" w:rsidRPr="00524924" w:rsidRDefault="007271B2" w:rsidP="007271B2">
            <w:pPr>
              <w:spacing w:after="0"/>
              <w:jc w:val="right"/>
              <w:rPr>
                <w:rFonts w:asciiTheme="majorHAnsi" w:hAnsiTheme="majorHAnsi"/>
                <w:lang w:val="en-GB"/>
              </w:rPr>
            </w:pPr>
          </w:p>
        </w:tc>
      </w:tr>
      <w:tr w:rsidR="007271B2" w:rsidRPr="00524924" w14:paraId="72B49E9E" w14:textId="77777777" w:rsidTr="007271B2">
        <w:trPr>
          <w:cantSplit/>
          <w:trHeight w:val="111"/>
        </w:trPr>
        <w:tc>
          <w:tcPr>
            <w:tcW w:w="8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46EA" w14:textId="77777777" w:rsidR="007271B2" w:rsidRPr="00524924" w:rsidRDefault="007271B2" w:rsidP="007271B2">
            <w:pPr>
              <w:spacing w:after="0"/>
              <w:jc w:val="center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252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F5866" w14:textId="77777777" w:rsidR="007271B2" w:rsidRPr="00524924" w:rsidRDefault="007271B2" w:rsidP="007271B2">
            <w:pPr>
              <w:spacing w:after="0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8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0F48" w14:textId="77777777" w:rsidR="007271B2" w:rsidRPr="00524924" w:rsidRDefault="007271B2" w:rsidP="007271B2">
            <w:pPr>
              <w:spacing w:after="0"/>
              <w:jc w:val="right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08E8" w14:textId="77777777" w:rsidR="007271B2" w:rsidRPr="00524924" w:rsidRDefault="007271B2" w:rsidP="007271B2">
            <w:pPr>
              <w:spacing w:after="0"/>
              <w:jc w:val="right"/>
              <w:rPr>
                <w:rFonts w:asciiTheme="majorHAnsi" w:hAnsiTheme="majorHAnsi"/>
                <w:lang w:val="en-GB"/>
              </w:rPr>
            </w:pPr>
          </w:p>
        </w:tc>
      </w:tr>
      <w:tr w:rsidR="007271B2" w:rsidRPr="00524924" w14:paraId="26F8AA51" w14:textId="77777777" w:rsidTr="007271B2">
        <w:trPr>
          <w:cantSplit/>
          <w:trHeight w:val="542"/>
        </w:trPr>
        <w:tc>
          <w:tcPr>
            <w:tcW w:w="82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361AA6" w14:textId="77777777" w:rsidR="007271B2" w:rsidRPr="00524924" w:rsidRDefault="007271B2" w:rsidP="007271B2">
            <w:pPr>
              <w:spacing w:after="0"/>
              <w:jc w:val="right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200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A90089" w14:textId="77777777" w:rsidR="007271B2" w:rsidRPr="00524924" w:rsidRDefault="007271B2" w:rsidP="007271B2">
            <w:pPr>
              <w:spacing w:after="0"/>
              <w:jc w:val="right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1348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2866461" w14:textId="77777777" w:rsidR="007271B2" w:rsidRPr="00524924" w:rsidRDefault="007271B2" w:rsidP="007271B2">
            <w:pPr>
              <w:spacing w:after="0"/>
              <w:jc w:val="right"/>
              <w:rPr>
                <w:rFonts w:asciiTheme="majorHAnsi" w:hAnsiTheme="majorHAnsi"/>
                <w:lang w:val="en-GB"/>
              </w:rPr>
            </w:pPr>
            <w:r w:rsidRPr="00524924">
              <w:rPr>
                <w:rFonts w:asciiTheme="majorHAnsi" w:hAnsiTheme="majorHAnsi"/>
                <w:lang w:val="en-GB"/>
              </w:rPr>
              <w:t>SUBTOTAL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8C5CA90" w14:textId="2175AE5D" w:rsidR="007271B2" w:rsidRPr="00524924" w:rsidRDefault="003C69F6" w:rsidP="007271B2">
            <w:pPr>
              <w:spacing w:after="0"/>
              <w:jc w:val="right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120.40</w:t>
            </w:r>
          </w:p>
        </w:tc>
      </w:tr>
      <w:tr w:rsidR="007271B2" w:rsidRPr="00524924" w14:paraId="3A59515C" w14:textId="77777777" w:rsidTr="00A209F8">
        <w:trPr>
          <w:cantSplit/>
          <w:trHeight w:val="276"/>
        </w:trPr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</w:tcPr>
          <w:p w14:paraId="2CAA9B27" w14:textId="77777777" w:rsidR="007271B2" w:rsidRPr="00524924" w:rsidRDefault="007271B2" w:rsidP="007271B2">
            <w:pPr>
              <w:spacing w:after="0"/>
              <w:jc w:val="right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2002" w:type="pct"/>
            <w:tcBorders>
              <w:top w:val="nil"/>
              <w:left w:val="nil"/>
              <w:bottom w:val="nil"/>
              <w:right w:val="nil"/>
            </w:tcBorders>
          </w:tcPr>
          <w:p w14:paraId="280EE3B6" w14:textId="77777777" w:rsidR="007271B2" w:rsidRPr="00524924" w:rsidRDefault="007271B2" w:rsidP="007271B2">
            <w:pPr>
              <w:spacing w:after="0"/>
              <w:jc w:val="right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1348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428DF7" w14:textId="77777777" w:rsidR="007271B2" w:rsidRPr="00524924" w:rsidRDefault="007271B2" w:rsidP="007271B2">
            <w:pPr>
              <w:spacing w:after="0"/>
              <w:jc w:val="right"/>
              <w:rPr>
                <w:rFonts w:asciiTheme="majorHAnsi" w:hAnsiTheme="majorHAnsi"/>
                <w:b/>
                <w:lang w:val="en-GB"/>
              </w:rPr>
            </w:pPr>
            <w:r w:rsidRPr="00524924">
              <w:rPr>
                <w:rFonts w:asciiTheme="majorHAnsi" w:hAnsiTheme="majorHAnsi"/>
                <w:b/>
                <w:lang w:val="en-GB"/>
              </w:rPr>
              <w:t xml:space="preserve">TOTAL 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</w:tcBorders>
          </w:tcPr>
          <w:p w14:paraId="3A4D1632" w14:textId="3AAED7D7" w:rsidR="007271B2" w:rsidRPr="00524924" w:rsidRDefault="003C69F6" w:rsidP="007271B2">
            <w:pPr>
              <w:spacing w:after="0"/>
              <w:jc w:val="right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>120.40</w:t>
            </w:r>
            <w:bookmarkStart w:id="0" w:name="_GoBack"/>
            <w:bookmarkEnd w:id="0"/>
          </w:p>
        </w:tc>
      </w:tr>
    </w:tbl>
    <w:p w14:paraId="77C60D28" w14:textId="77777777" w:rsidR="00FD45C2" w:rsidRPr="00524924" w:rsidRDefault="00FD45C2" w:rsidP="007271B2">
      <w:pPr>
        <w:spacing w:after="0"/>
        <w:rPr>
          <w:rFonts w:asciiTheme="majorHAnsi" w:hAnsiTheme="majorHAnsi"/>
          <w:i w:val="0"/>
          <w:sz w:val="24"/>
          <w:lang w:val="en-GB"/>
        </w:rPr>
      </w:pPr>
    </w:p>
    <w:p w14:paraId="39E4DEFA" w14:textId="061E50C3" w:rsidR="007271B2" w:rsidRDefault="00A209F8" w:rsidP="007271B2">
      <w:pPr>
        <w:tabs>
          <w:tab w:val="left" w:pos="4060"/>
        </w:tabs>
        <w:spacing w:after="0"/>
        <w:rPr>
          <w:rFonts w:asciiTheme="majorHAnsi" w:hAnsiTheme="majorHAnsi"/>
          <w:b/>
          <w:i w:val="0"/>
          <w:sz w:val="24"/>
          <w:lang w:val="en-GB"/>
        </w:rPr>
      </w:pPr>
      <w:r>
        <w:rPr>
          <w:rFonts w:asciiTheme="majorHAnsi" w:hAnsiTheme="majorHAnsi"/>
          <w:b/>
          <w:i w:val="0"/>
          <w:sz w:val="24"/>
          <w:lang w:val="en-GB"/>
        </w:rPr>
        <w:t>Bank Account Details</w:t>
      </w:r>
      <w:proofErr w:type="gramStart"/>
      <w:r w:rsidR="00C274DC">
        <w:rPr>
          <w:rFonts w:asciiTheme="majorHAnsi" w:hAnsiTheme="majorHAnsi"/>
          <w:b/>
          <w:i w:val="0"/>
          <w:sz w:val="24"/>
          <w:lang w:val="en-GB"/>
        </w:rPr>
        <w:t>:-</w:t>
      </w:r>
      <w:proofErr w:type="gramEnd"/>
      <w:r w:rsidR="00C274DC">
        <w:rPr>
          <w:rFonts w:asciiTheme="majorHAnsi" w:hAnsiTheme="majorHAnsi"/>
          <w:b/>
          <w:i w:val="0"/>
          <w:sz w:val="24"/>
          <w:lang w:val="en-GB"/>
        </w:rPr>
        <w:t xml:space="preserve"> </w:t>
      </w:r>
    </w:p>
    <w:p w14:paraId="5FB0FFC9" w14:textId="77777777" w:rsidR="00BA2B25" w:rsidRPr="001A0E03" w:rsidRDefault="00BA2B25" w:rsidP="00BA2B25">
      <w:pPr>
        <w:rPr>
          <w:rFonts w:eastAsia="Osaka" w:cs="Arial"/>
          <w:szCs w:val="24"/>
          <w:vertAlign w:val="subscript"/>
        </w:rPr>
      </w:pPr>
      <w:r w:rsidRPr="001A0E03">
        <w:rPr>
          <w:rFonts w:eastAsia="Osaka" w:cs="Arial"/>
          <w:szCs w:val="24"/>
        </w:rPr>
        <w:t>Recipient Name: Rebecca Elspeth Rose Glowacki</w:t>
      </w:r>
      <w:r w:rsidRPr="001A0E03">
        <w:rPr>
          <w:rFonts w:eastAsia="Osaka" w:cs="Arial"/>
          <w:szCs w:val="24"/>
          <w:vertAlign w:val="subscript"/>
        </w:rPr>
        <w:softHyphen/>
      </w:r>
    </w:p>
    <w:p w14:paraId="6ED15F2C" w14:textId="66A7B53D" w:rsidR="00BA2B25" w:rsidRDefault="00BA2B25" w:rsidP="00BA2B25">
      <w:pPr>
        <w:rPr>
          <w:rFonts w:eastAsia="Osaka" w:cs="Arial"/>
          <w:szCs w:val="24"/>
        </w:rPr>
      </w:pPr>
      <w:r w:rsidRPr="001A0E03">
        <w:rPr>
          <w:rFonts w:eastAsia="Osaka" w:cs="Arial"/>
          <w:szCs w:val="24"/>
        </w:rPr>
        <w:t>Bank Name: First Direct (member of the HSBC group)</w:t>
      </w:r>
    </w:p>
    <w:p w14:paraId="713D000F" w14:textId="77777777" w:rsidR="00BA2B25" w:rsidRPr="001A0E03" w:rsidRDefault="00BA2B25" w:rsidP="00BA2B25">
      <w:pPr>
        <w:rPr>
          <w:rFonts w:eastAsia="Osaka" w:cs="Arial"/>
          <w:szCs w:val="24"/>
        </w:rPr>
      </w:pPr>
      <w:r w:rsidRPr="001A0E03">
        <w:rPr>
          <w:rFonts w:eastAsia="Osaka" w:cs="Arial"/>
          <w:szCs w:val="24"/>
        </w:rPr>
        <w:t>Sort Code: 40-47-62</w:t>
      </w:r>
    </w:p>
    <w:p w14:paraId="25227917" w14:textId="0481124D" w:rsidR="00BA2B25" w:rsidRDefault="00BA2B25" w:rsidP="00BA2B25">
      <w:pPr>
        <w:rPr>
          <w:rFonts w:eastAsia="Osaka" w:cs="Arial"/>
          <w:szCs w:val="24"/>
        </w:rPr>
      </w:pPr>
      <w:r w:rsidRPr="001A0E03">
        <w:rPr>
          <w:rFonts w:eastAsia="Osaka" w:cs="Arial"/>
          <w:szCs w:val="24"/>
        </w:rPr>
        <w:t>Account Number: 14013298</w:t>
      </w:r>
    </w:p>
    <w:p w14:paraId="368C23E6" w14:textId="77777777" w:rsidR="00BA2B25" w:rsidRPr="001A0E03" w:rsidRDefault="00BA2B25" w:rsidP="00BA2B25">
      <w:pPr>
        <w:rPr>
          <w:rFonts w:eastAsia="Osaka" w:cs="Arial"/>
          <w:szCs w:val="24"/>
        </w:rPr>
      </w:pPr>
      <w:r w:rsidRPr="001A0E03">
        <w:rPr>
          <w:rFonts w:eastAsia="Osaka" w:cs="Arial"/>
          <w:szCs w:val="24"/>
        </w:rPr>
        <w:t>SWIFT: MIDLGB22XXX</w:t>
      </w:r>
    </w:p>
    <w:p w14:paraId="3949FF67" w14:textId="77777777" w:rsidR="00BA2B25" w:rsidRPr="001A0E03" w:rsidRDefault="00BA2B25" w:rsidP="00BA2B25">
      <w:pPr>
        <w:rPr>
          <w:rFonts w:eastAsia="Osaka" w:cs="Arial"/>
          <w:szCs w:val="24"/>
        </w:rPr>
      </w:pPr>
      <w:r w:rsidRPr="001A0E03">
        <w:rPr>
          <w:rFonts w:eastAsia="Osaka" w:cs="Arial"/>
          <w:szCs w:val="24"/>
        </w:rPr>
        <w:t>BIC: MIDLGB2172S</w:t>
      </w:r>
    </w:p>
    <w:p w14:paraId="66D7EBE1" w14:textId="77777777" w:rsidR="00BA2B25" w:rsidRPr="001A0E03" w:rsidRDefault="00BA2B25" w:rsidP="00BA2B25">
      <w:pPr>
        <w:rPr>
          <w:rFonts w:eastAsia="Osaka" w:cs="Arial"/>
          <w:szCs w:val="24"/>
        </w:rPr>
      </w:pPr>
      <w:r w:rsidRPr="001A0E03">
        <w:rPr>
          <w:rFonts w:eastAsia="Osaka" w:cs="Arial"/>
          <w:szCs w:val="24"/>
        </w:rPr>
        <w:t>IBAN: GB72 MIDL 4047 6214 0132 98</w:t>
      </w:r>
    </w:p>
    <w:p w14:paraId="52291D04" w14:textId="77777777" w:rsidR="006315EC" w:rsidRDefault="006315EC" w:rsidP="007271B2">
      <w:pPr>
        <w:tabs>
          <w:tab w:val="left" w:pos="4060"/>
        </w:tabs>
        <w:spacing w:after="0"/>
        <w:rPr>
          <w:rFonts w:asciiTheme="majorHAnsi" w:hAnsiTheme="majorHAnsi"/>
          <w:b/>
          <w:i w:val="0"/>
          <w:sz w:val="24"/>
          <w:lang w:val="en-GB"/>
        </w:rPr>
      </w:pPr>
    </w:p>
    <w:p w14:paraId="0E4B0C08" w14:textId="77777777" w:rsidR="006315EC" w:rsidRDefault="006315EC" w:rsidP="007271B2">
      <w:pPr>
        <w:tabs>
          <w:tab w:val="left" w:pos="4060"/>
        </w:tabs>
        <w:spacing w:after="0"/>
        <w:rPr>
          <w:rFonts w:asciiTheme="majorHAnsi" w:hAnsiTheme="majorHAnsi"/>
          <w:b/>
          <w:i w:val="0"/>
          <w:sz w:val="24"/>
          <w:lang w:val="en-GB"/>
        </w:rPr>
      </w:pPr>
    </w:p>
    <w:p w14:paraId="5633F0A8" w14:textId="13B79D68" w:rsidR="00A209F8" w:rsidRPr="00524924" w:rsidRDefault="00A209F8" w:rsidP="007271B2">
      <w:pPr>
        <w:tabs>
          <w:tab w:val="left" w:pos="4060"/>
        </w:tabs>
        <w:spacing w:after="0"/>
        <w:rPr>
          <w:rFonts w:asciiTheme="majorHAnsi" w:hAnsiTheme="majorHAnsi" w:cs="Arial"/>
          <w:lang w:val="en-US"/>
        </w:rPr>
      </w:pPr>
    </w:p>
    <w:sectPr w:rsidR="00A209F8" w:rsidRPr="00524924" w:rsidSect="00622EBE">
      <w:headerReference w:type="default" r:id="rId9"/>
      <w:footerReference w:type="default" r:id="rId10"/>
      <w:pgSz w:w="12499" w:h="16063" w:code="1"/>
      <w:pgMar w:top="720" w:right="720" w:bottom="720" w:left="72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95C805" w14:textId="77777777" w:rsidR="00E02EC6" w:rsidRDefault="00E02EC6" w:rsidP="0077162E">
      <w:r>
        <w:separator/>
      </w:r>
    </w:p>
  </w:endnote>
  <w:endnote w:type="continuationSeparator" w:id="0">
    <w:p w14:paraId="1C067EA0" w14:textId="77777777" w:rsidR="00E02EC6" w:rsidRDefault="00E02EC6" w:rsidP="0077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saka">
    <w:panose1 w:val="020B0600000000000000"/>
    <w:charset w:val="4E"/>
    <w:family w:val="auto"/>
    <w:pitch w:val="variable"/>
    <w:sig w:usb0="00000001" w:usb1="08070000" w:usb2="00000010" w:usb3="00000000" w:csb0="00020093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E2C794" w14:textId="77777777" w:rsidR="00E02EC6" w:rsidRPr="00B40ADF" w:rsidRDefault="00E02EC6" w:rsidP="009B2B3E">
    <w:pPr>
      <w:pStyle w:val="Footer"/>
      <w:tabs>
        <w:tab w:val="clear" w:pos="4513"/>
        <w:tab w:val="clear" w:pos="9026"/>
        <w:tab w:val="left" w:pos="7601"/>
      </w:tabs>
      <w:spacing w:after="0"/>
      <w:rPr>
        <w:rFonts w:ascii="Trebuchet MS" w:hAnsi="Trebuchet MS"/>
        <w:i w:val="0"/>
        <w:iCs w:val="0"/>
        <w:color w:val="000000" w:themeColor="text1"/>
        <w:sz w:val="28"/>
        <w:szCs w:val="3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361DB8" w14:textId="77777777" w:rsidR="00E02EC6" w:rsidRDefault="00E02EC6" w:rsidP="0077162E">
      <w:r>
        <w:separator/>
      </w:r>
    </w:p>
  </w:footnote>
  <w:footnote w:type="continuationSeparator" w:id="0">
    <w:p w14:paraId="40E48460" w14:textId="77777777" w:rsidR="00E02EC6" w:rsidRDefault="00E02EC6" w:rsidP="007716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AE554" w14:textId="77777777" w:rsidR="00E02EC6" w:rsidRDefault="00E02EC6" w:rsidP="007271B2">
    <w:pPr>
      <w:pStyle w:val="Footer"/>
      <w:spacing w:after="0" w:line="240" w:lineRule="auto"/>
      <w:jc w:val="center"/>
    </w:pPr>
  </w:p>
  <w:p w14:paraId="78DCB6C8" w14:textId="77777777" w:rsidR="00E02EC6" w:rsidRDefault="00E02EC6" w:rsidP="007271B2">
    <w:pPr>
      <w:pStyle w:val="Footer"/>
      <w:spacing w:after="0" w:line="240" w:lineRule="auto"/>
      <w:jc w:val="center"/>
    </w:pPr>
    <w:r>
      <w:tab/>
    </w:r>
  </w:p>
  <w:p w14:paraId="465D0CBE" w14:textId="611DEA07" w:rsidR="00E02EC6" w:rsidRDefault="00E02EC6" w:rsidP="007271B2">
    <w:pPr>
      <w:pStyle w:val="Footer"/>
      <w:spacing w:after="0" w:line="240" w:lineRule="auto"/>
      <w:jc w:val="center"/>
    </w:pPr>
  </w:p>
  <w:p w14:paraId="713AA93C" w14:textId="5B41A4EF" w:rsidR="00E02EC6" w:rsidRDefault="00E02EC6" w:rsidP="00A209F8">
    <w:pPr>
      <w:pStyle w:val="Header"/>
      <w:tabs>
        <w:tab w:val="clear" w:pos="4513"/>
        <w:tab w:val="clear" w:pos="9026"/>
        <w:tab w:val="right" w:pos="11059"/>
      </w:tabs>
      <w:jc w:val="center"/>
      <w:rPr>
        <w:i w:val="0"/>
        <w:sz w:val="44"/>
      </w:rPr>
    </w:pPr>
    <w:r>
      <w:rPr>
        <w:i w:val="0"/>
        <w:sz w:val="44"/>
      </w:rPr>
      <w:t>Becca Rose Glowacki</w:t>
    </w:r>
  </w:p>
  <w:p w14:paraId="6CD27A87" w14:textId="2FE13815" w:rsidR="00E02EC6" w:rsidRPr="00A209F8" w:rsidRDefault="00E02EC6" w:rsidP="00A209F8">
    <w:pPr>
      <w:pStyle w:val="Header"/>
      <w:tabs>
        <w:tab w:val="clear" w:pos="4513"/>
        <w:tab w:val="clear" w:pos="9026"/>
        <w:tab w:val="right" w:pos="11059"/>
      </w:tabs>
      <w:jc w:val="center"/>
      <w:rPr>
        <w:i w:val="0"/>
        <w:sz w:val="44"/>
      </w:rPr>
    </w:pPr>
    <w:r>
      <w:rPr>
        <w:i w:val="0"/>
        <w:sz w:val="44"/>
      </w:rPr>
      <w:t>6 Oldfield Road, Bristol, BS8 4Qq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low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EDB"/>
    <w:rsid w:val="0001414B"/>
    <w:rsid w:val="00025A16"/>
    <w:rsid w:val="0002780A"/>
    <w:rsid w:val="00066CE4"/>
    <w:rsid w:val="000C3732"/>
    <w:rsid w:val="00102552"/>
    <w:rsid w:val="00113C86"/>
    <w:rsid w:val="00136EDB"/>
    <w:rsid w:val="00140399"/>
    <w:rsid w:val="00140B1C"/>
    <w:rsid w:val="0014597B"/>
    <w:rsid w:val="001E5B83"/>
    <w:rsid w:val="00291238"/>
    <w:rsid w:val="002B24D7"/>
    <w:rsid w:val="002D5663"/>
    <w:rsid w:val="002E6F69"/>
    <w:rsid w:val="0031383E"/>
    <w:rsid w:val="003238EB"/>
    <w:rsid w:val="003661D7"/>
    <w:rsid w:val="003B05B5"/>
    <w:rsid w:val="003C69F6"/>
    <w:rsid w:val="00481A30"/>
    <w:rsid w:val="004B256B"/>
    <w:rsid w:val="004B5247"/>
    <w:rsid w:val="004C0F67"/>
    <w:rsid w:val="004E50C8"/>
    <w:rsid w:val="00524924"/>
    <w:rsid w:val="00551405"/>
    <w:rsid w:val="00583A76"/>
    <w:rsid w:val="005A20B8"/>
    <w:rsid w:val="005B4A2C"/>
    <w:rsid w:val="005D77BB"/>
    <w:rsid w:val="006110BC"/>
    <w:rsid w:val="00622EBE"/>
    <w:rsid w:val="0063117F"/>
    <w:rsid w:val="006315EC"/>
    <w:rsid w:val="00661CD0"/>
    <w:rsid w:val="0069207F"/>
    <w:rsid w:val="006E2E80"/>
    <w:rsid w:val="00702E80"/>
    <w:rsid w:val="007064DD"/>
    <w:rsid w:val="007271B2"/>
    <w:rsid w:val="00747FBA"/>
    <w:rsid w:val="0076041C"/>
    <w:rsid w:val="0077162E"/>
    <w:rsid w:val="007E7EF7"/>
    <w:rsid w:val="008439FB"/>
    <w:rsid w:val="008D0783"/>
    <w:rsid w:val="008D350B"/>
    <w:rsid w:val="00904F44"/>
    <w:rsid w:val="00916C70"/>
    <w:rsid w:val="00935F80"/>
    <w:rsid w:val="009B2B3E"/>
    <w:rsid w:val="00A209F8"/>
    <w:rsid w:val="00A44719"/>
    <w:rsid w:val="00A46B11"/>
    <w:rsid w:val="00AC11A9"/>
    <w:rsid w:val="00B40ADF"/>
    <w:rsid w:val="00B86E24"/>
    <w:rsid w:val="00BA2B25"/>
    <w:rsid w:val="00C25124"/>
    <w:rsid w:val="00C274DC"/>
    <w:rsid w:val="00C620EB"/>
    <w:rsid w:val="00CB2289"/>
    <w:rsid w:val="00D4061E"/>
    <w:rsid w:val="00D42179"/>
    <w:rsid w:val="00D6473E"/>
    <w:rsid w:val="00E02EC6"/>
    <w:rsid w:val="00E12B7D"/>
    <w:rsid w:val="00E524A3"/>
    <w:rsid w:val="00E5663D"/>
    <w:rsid w:val="00E75043"/>
    <w:rsid w:val="00EB10B9"/>
    <w:rsid w:val="00F466F7"/>
    <w:rsid w:val="00F9239B"/>
    <w:rsid w:val="00FD45C2"/>
    <w:rsid w:val="00FD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8DC9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9F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9FB"/>
    <w:pPr>
      <w:pBdr>
        <w:top w:val="single" w:sz="8" w:space="0" w:color="477BD1" w:themeColor="accent2"/>
        <w:left w:val="single" w:sz="8" w:space="0" w:color="477BD1" w:themeColor="accent2"/>
        <w:bottom w:val="single" w:sz="8" w:space="0" w:color="477BD1" w:themeColor="accent2"/>
        <w:right w:val="single" w:sz="8" w:space="0" w:color="477BD1" w:themeColor="accent2"/>
      </w:pBdr>
      <w:shd w:val="clear" w:color="auto" w:fill="DAE4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C3B6F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9FB"/>
    <w:pPr>
      <w:pBdr>
        <w:top w:val="single" w:sz="4" w:space="0" w:color="477BD1" w:themeColor="accent2"/>
        <w:left w:val="single" w:sz="48" w:space="2" w:color="477BD1" w:themeColor="accent2"/>
        <w:bottom w:val="single" w:sz="4" w:space="0" w:color="477BD1" w:themeColor="accent2"/>
        <w:right w:val="single" w:sz="4" w:space="4" w:color="477B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A59A7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9FB"/>
    <w:pPr>
      <w:pBdr>
        <w:left w:val="single" w:sz="48" w:space="2" w:color="477BD1" w:themeColor="accent2"/>
        <w:bottom w:val="single" w:sz="4" w:space="0" w:color="477B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A59A7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9FB"/>
    <w:pPr>
      <w:pBdr>
        <w:left w:val="single" w:sz="4" w:space="2" w:color="477BD1" w:themeColor="accent2"/>
        <w:bottom w:val="single" w:sz="4" w:space="2" w:color="477B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A59A7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9FB"/>
    <w:pPr>
      <w:pBdr>
        <w:left w:val="dotted" w:sz="4" w:space="2" w:color="477BD1" w:themeColor="accent2"/>
        <w:bottom w:val="dotted" w:sz="4" w:space="2" w:color="477B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A59A7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9FB"/>
    <w:pPr>
      <w:pBdr>
        <w:bottom w:val="single" w:sz="4" w:space="2" w:color="B5CA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A59A7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9FB"/>
    <w:pPr>
      <w:pBdr>
        <w:bottom w:val="dotted" w:sz="4" w:space="2" w:color="90AF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A59A7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9F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77BD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9F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77BD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6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62E"/>
  </w:style>
  <w:style w:type="paragraph" w:styleId="Footer">
    <w:name w:val="footer"/>
    <w:basedOn w:val="Normal"/>
    <w:link w:val="FooterChar"/>
    <w:uiPriority w:val="99"/>
    <w:unhideWhenUsed/>
    <w:rsid w:val="007716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62E"/>
  </w:style>
  <w:style w:type="character" w:customStyle="1" w:styleId="Heading1Char">
    <w:name w:val="Heading 1 Char"/>
    <w:basedOn w:val="DefaultParagraphFont"/>
    <w:link w:val="Heading1"/>
    <w:uiPriority w:val="9"/>
    <w:rsid w:val="008439FB"/>
    <w:rPr>
      <w:rFonts w:asciiTheme="majorHAnsi" w:eastAsiaTheme="majorEastAsia" w:hAnsiTheme="majorHAnsi" w:cstheme="majorBidi"/>
      <w:b/>
      <w:bCs/>
      <w:i/>
      <w:iCs/>
      <w:color w:val="1C3B6F" w:themeColor="accent2" w:themeShade="7F"/>
      <w:shd w:val="clear" w:color="auto" w:fill="DAE4F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9FB"/>
    <w:rPr>
      <w:rFonts w:asciiTheme="majorHAnsi" w:eastAsiaTheme="majorEastAsia" w:hAnsiTheme="majorHAnsi" w:cstheme="majorBidi"/>
      <w:b/>
      <w:bCs/>
      <w:i/>
      <w:iCs/>
      <w:color w:val="2A59A7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9FB"/>
    <w:rPr>
      <w:rFonts w:asciiTheme="majorHAnsi" w:eastAsiaTheme="majorEastAsia" w:hAnsiTheme="majorHAnsi" w:cstheme="majorBidi"/>
      <w:b/>
      <w:bCs/>
      <w:i/>
      <w:iCs/>
      <w:color w:val="2A59A7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9FB"/>
    <w:rPr>
      <w:rFonts w:asciiTheme="majorHAnsi" w:eastAsiaTheme="majorEastAsia" w:hAnsiTheme="majorHAnsi" w:cstheme="majorBidi"/>
      <w:b/>
      <w:bCs/>
      <w:i/>
      <w:iCs/>
      <w:color w:val="2A59A7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9FB"/>
    <w:rPr>
      <w:rFonts w:asciiTheme="majorHAnsi" w:eastAsiaTheme="majorEastAsia" w:hAnsiTheme="majorHAnsi" w:cstheme="majorBidi"/>
      <w:b/>
      <w:bCs/>
      <w:i/>
      <w:iCs/>
      <w:color w:val="2A59A7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9FB"/>
    <w:rPr>
      <w:rFonts w:asciiTheme="majorHAnsi" w:eastAsiaTheme="majorEastAsia" w:hAnsiTheme="majorHAnsi" w:cstheme="majorBidi"/>
      <w:i/>
      <w:iCs/>
      <w:color w:val="2A59A7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9FB"/>
    <w:rPr>
      <w:rFonts w:asciiTheme="majorHAnsi" w:eastAsiaTheme="majorEastAsia" w:hAnsiTheme="majorHAnsi" w:cstheme="majorBidi"/>
      <w:i/>
      <w:iCs/>
      <w:color w:val="2A59A7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9FB"/>
    <w:rPr>
      <w:rFonts w:asciiTheme="majorHAnsi" w:eastAsiaTheme="majorEastAsia" w:hAnsiTheme="majorHAnsi" w:cstheme="majorBidi"/>
      <w:i/>
      <w:iCs/>
      <w:color w:val="477BD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9FB"/>
    <w:rPr>
      <w:rFonts w:asciiTheme="majorHAnsi" w:eastAsiaTheme="majorEastAsia" w:hAnsiTheme="majorHAnsi" w:cstheme="majorBidi"/>
      <w:i/>
      <w:iCs/>
      <w:color w:val="477BD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39FB"/>
    <w:rPr>
      <w:b/>
      <w:bCs/>
      <w:color w:val="2A59A7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439FB"/>
    <w:pPr>
      <w:pBdr>
        <w:top w:val="single" w:sz="48" w:space="0" w:color="477BD1" w:themeColor="accent2"/>
        <w:bottom w:val="single" w:sz="48" w:space="0" w:color="477BD1" w:themeColor="accent2"/>
      </w:pBdr>
      <w:shd w:val="clear" w:color="auto" w:fill="477BD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439F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77BD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9FB"/>
    <w:pPr>
      <w:pBdr>
        <w:bottom w:val="dotted" w:sz="8" w:space="10" w:color="477B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C3B6F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39FB"/>
    <w:rPr>
      <w:rFonts w:asciiTheme="majorHAnsi" w:eastAsiaTheme="majorEastAsia" w:hAnsiTheme="majorHAnsi" w:cstheme="majorBidi"/>
      <w:i/>
      <w:iCs/>
      <w:color w:val="1C3B6F" w:themeColor="accent2" w:themeShade="7F"/>
      <w:sz w:val="24"/>
      <w:szCs w:val="24"/>
    </w:rPr>
  </w:style>
  <w:style w:type="character" w:styleId="Strong">
    <w:name w:val="Strong"/>
    <w:uiPriority w:val="22"/>
    <w:qFormat/>
    <w:rsid w:val="008439FB"/>
    <w:rPr>
      <w:b/>
      <w:bCs/>
      <w:spacing w:val="0"/>
    </w:rPr>
  </w:style>
  <w:style w:type="character" w:styleId="Emphasis">
    <w:name w:val="Emphasis"/>
    <w:uiPriority w:val="20"/>
    <w:qFormat/>
    <w:rsid w:val="008439FB"/>
    <w:rPr>
      <w:rFonts w:asciiTheme="majorHAnsi" w:eastAsiaTheme="majorEastAsia" w:hAnsiTheme="majorHAnsi" w:cstheme="majorBidi"/>
      <w:b/>
      <w:bCs/>
      <w:i/>
      <w:iCs/>
      <w:color w:val="477BD1" w:themeColor="accent2"/>
      <w:bdr w:val="single" w:sz="18" w:space="0" w:color="DAE4F5" w:themeColor="accent2" w:themeTint="33"/>
      <w:shd w:val="clear" w:color="auto" w:fill="DAE4F5" w:themeFill="accent2" w:themeFillTint="33"/>
    </w:rPr>
  </w:style>
  <w:style w:type="paragraph" w:styleId="NoSpacing">
    <w:name w:val="No Spacing"/>
    <w:basedOn w:val="Normal"/>
    <w:uiPriority w:val="1"/>
    <w:qFormat/>
    <w:rsid w:val="008439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39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39FB"/>
    <w:rPr>
      <w:i w:val="0"/>
      <w:iCs w:val="0"/>
      <w:color w:val="2A59A7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8439FB"/>
    <w:rPr>
      <w:color w:val="2A59A7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9FB"/>
    <w:pPr>
      <w:pBdr>
        <w:top w:val="dotted" w:sz="8" w:space="10" w:color="477BD1" w:themeColor="accent2"/>
        <w:bottom w:val="dotted" w:sz="8" w:space="10" w:color="477B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77BD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9FB"/>
    <w:rPr>
      <w:rFonts w:asciiTheme="majorHAnsi" w:eastAsiaTheme="majorEastAsia" w:hAnsiTheme="majorHAnsi" w:cstheme="majorBidi"/>
      <w:b/>
      <w:bCs/>
      <w:i/>
      <w:iCs/>
      <w:color w:val="477BD1" w:themeColor="accent2"/>
      <w:sz w:val="20"/>
      <w:szCs w:val="20"/>
    </w:rPr>
  </w:style>
  <w:style w:type="character" w:styleId="SubtleEmphasis">
    <w:name w:val="Subtle Emphasis"/>
    <w:uiPriority w:val="19"/>
    <w:qFormat/>
    <w:rsid w:val="008439FB"/>
    <w:rPr>
      <w:rFonts w:asciiTheme="majorHAnsi" w:eastAsiaTheme="majorEastAsia" w:hAnsiTheme="majorHAnsi" w:cstheme="majorBidi"/>
      <w:i/>
      <w:iCs/>
      <w:color w:val="477BD1" w:themeColor="accent2"/>
    </w:rPr>
  </w:style>
  <w:style w:type="character" w:styleId="IntenseEmphasis">
    <w:name w:val="Intense Emphasis"/>
    <w:uiPriority w:val="21"/>
    <w:qFormat/>
    <w:rsid w:val="008439F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77BD1" w:themeColor="accent2"/>
      <w:shd w:val="clear" w:color="auto" w:fill="477BD1" w:themeFill="accent2"/>
      <w:vertAlign w:val="baseline"/>
    </w:rPr>
  </w:style>
  <w:style w:type="character" w:styleId="SubtleReference">
    <w:name w:val="Subtle Reference"/>
    <w:uiPriority w:val="31"/>
    <w:qFormat/>
    <w:rsid w:val="008439FB"/>
    <w:rPr>
      <w:i/>
      <w:iCs/>
      <w:smallCaps/>
      <w:color w:val="477BD1" w:themeColor="accent2"/>
      <w:u w:color="477BD1" w:themeColor="accent2"/>
    </w:rPr>
  </w:style>
  <w:style w:type="character" w:styleId="IntenseReference">
    <w:name w:val="Intense Reference"/>
    <w:uiPriority w:val="32"/>
    <w:qFormat/>
    <w:rsid w:val="008439FB"/>
    <w:rPr>
      <w:b/>
      <w:bCs/>
      <w:i/>
      <w:iCs/>
      <w:smallCaps/>
      <w:color w:val="477BD1" w:themeColor="accent2"/>
      <w:u w:color="477BD1" w:themeColor="accent2"/>
    </w:rPr>
  </w:style>
  <w:style w:type="character" w:styleId="BookTitle">
    <w:name w:val="Book Title"/>
    <w:uiPriority w:val="33"/>
    <w:qFormat/>
    <w:rsid w:val="008439FB"/>
    <w:rPr>
      <w:rFonts w:asciiTheme="majorHAnsi" w:eastAsiaTheme="majorEastAsia" w:hAnsiTheme="majorHAnsi" w:cstheme="majorBidi"/>
      <w:b/>
      <w:bCs/>
      <w:i/>
      <w:iCs/>
      <w:smallCaps/>
      <w:color w:val="2A59A7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39F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B2B3E"/>
    <w:rPr>
      <w:color w:val="C573D2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20B8"/>
    <w:rPr>
      <w:color w:val="CCAEE8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9F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9FB"/>
    <w:pPr>
      <w:pBdr>
        <w:top w:val="single" w:sz="8" w:space="0" w:color="477BD1" w:themeColor="accent2"/>
        <w:left w:val="single" w:sz="8" w:space="0" w:color="477BD1" w:themeColor="accent2"/>
        <w:bottom w:val="single" w:sz="8" w:space="0" w:color="477BD1" w:themeColor="accent2"/>
        <w:right w:val="single" w:sz="8" w:space="0" w:color="477BD1" w:themeColor="accent2"/>
      </w:pBdr>
      <w:shd w:val="clear" w:color="auto" w:fill="DAE4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C3B6F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9FB"/>
    <w:pPr>
      <w:pBdr>
        <w:top w:val="single" w:sz="4" w:space="0" w:color="477BD1" w:themeColor="accent2"/>
        <w:left w:val="single" w:sz="48" w:space="2" w:color="477BD1" w:themeColor="accent2"/>
        <w:bottom w:val="single" w:sz="4" w:space="0" w:color="477BD1" w:themeColor="accent2"/>
        <w:right w:val="single" w:sz="4" w:space="4" w:color="477B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A59A7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9FB"/>
    <w:pPr>
      <w:pBdr>
        <w:left w:val="single" w:sz="48" w:space="2" w:color="477BD1" w:themeColor="accent2"/>
        <w:bottom w:val="single" w:sz="4" w:space="0" w:color="477B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A59A7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9FB"/>
    <w:pPr>
      <w:pBdr>
        <w:left w:val="single" w:sz="4" w:space="2" w:color="477BD1" w:themeColor="accent2"/>
        <w:bottom w:val="single" w:sz="4" w:space="2" w:color="477B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A59A7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9FB"/>
    <w:pPr>
      <w:pBdr>
        <w:left w:val="dotted" w:sz="4" w:space="2" w:color="477BD1" w:themeColor="accent2"/>
        <w:bottom w:val="dotted" w:sz="4" w:space="2" w:color="477B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A59A7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9FB"/>
    <w:pPr>
      <w:pBdr>
        <w:bottom w:val="single" w:sz="4" w:space="2" w:color="B5CA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A59A7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9FB"/>
    <w:pPr>
      <w:pBdr>
        <w:bottom w:val="dotted" w:sz="4" w:space="2" w:color="90AF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A59A7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9F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77BD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9F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77BD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6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62E"/>
  </w:style>
  <w:style w:type="paragraph" w:styleId="Footer">
    <w:name w:val="footer"/>
    <w:basedOn w:val="Normal"/>
    <w:link w:val="FooterChar"/>
    <w:uiPriority w:val="99"/>
    <w:unhideWhenUsed/>
    <w:rsid w:val="007716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62E"/>
  </w:style>
  <w:style w:type="character" w:customStyle="1" w:styleId="Heading1Char">
    <w:name w:val="Heading 1 Char"/>
    <w:basedOn w:val="DefaultParagraphFont"/>
    <w:link w:val="Heading1"/>
    <w:uiPriority w:val="9"/>
    <w:rsid w:val="008439FB"/>
    <w:rPr>
      <w:rFonts w:asciiTheme="majorHAnsi" w:eastAsiaTheme="majorEastAsia" w:hAnsiTheme="majorHAnsi" w:cstheme="majorBidi"/>
      <w:b/>
      <w:bCs/>
      <w:i/>
      <w:iCs/>
      <w:color w:val="1C3B6F" w:themeColor="accent2" w:themeShade="7F"/>
      <w:shd w:val="clear" w:color="auto" w:fill="DAE4F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9FB"/>
    <w:rPr>
      <w:rFonts w:asciiTheme="majorHAnsi" w:eastAsiaTheme="majorEastAsia" w:hAnsiTheme="majorHAnsi" w:cstheme="majorBidi"/>
      <w:b/>
      <w:bCs/>
      <w:i/>
      <w:iCs/>
      <w:color w:val="2A59A7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9FB"/>
    <w:rPr>
      <w:rFonts w:asciiTheme="majorHAnsi" w:eastAsiaTheme="majorEastAsia" w:hAnsiTheme="majorHAnsi" w:cstheme="majorBidi"/>
      <w:b/>
      <w:bCs/>
      <w:i/>
      <w:iCs/>
      <w:color w:val="2A59A7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9FB"/>
    <w:rPr>
      <w:rFonts w:asciiTheme="majorHAnsi" w:eastAsiaTheme="majorEastAsia" w:hAnsiTheme="majorHAnsi" w:cstheme="majorBidi"/>
      <w:b/>
      <w:bCs/>
      <w:i/>
      <w:iCs/>
      <w:color w:val="2A59A7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9FB"/>
    <w:rPr>
      <w:rFonts w:asciiTheme="majorHAnsi" w:eastAsiaTheme="majorEastAsia" w:hAnsiTheme="majorHAnsi" w:cstheme="majorBidi"/>
      <w:b/>
      <w:bCs/>
      <w:i/>
      <w:iCs/>
      <w:color w:val="2A59A7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9FB"/>
    <w:rPr>
      <w:rFonts w:asciiTheme="majorHAnsi" w:eastAsiaTheme="majorEastAsia" w:hAnsiTheme="majorHAnsi" w:cstheme="majorBidi"/>
      <w:i/>
      <w:iCs/>
      <w:color w:val="2A59A7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9FB"/>
    <w:rPr>
      <w:rFonts w:asciiTheme="majorHAnsi" w:eastAsiaTheme="majorEastAsia" w:hAnsiTheme="majorHAnsi" w:cstheme="majorBidi"/>
      <w:i/>
      <w:iCs/>
      <w:color w:val="2A59A7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9FB"/>
    <w:rPr>
      <w:rFonts w:asciiTheme="majorHAnsi" w:eastAsiaTheme="majorEastAsia" w:hAnsiTheme="majorHAnsi" w:cstheme="majorBidi"/>
      <w:i/>
      <w:iCs/>
      <w:color w:val="477BD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9FB"/>
    <w:rPr>
      <w:rFonts w:asciiTheme="majorHAnsi" w:eastAsiaTheme="majorEastAsia" w:hAnsiTheme="majorHAnsi" w:cstheme="majorBidi"/>
      <w:i/>
      <w:iCs/>
      <w:color w:val="477BD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39FB"/>
    <w:rPr>
      <w:b/>
      <w:bCs/>
      <w:color w:val="2A59A7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439FB"/>
    <w:pPr>
      <w:pBdr>
        <w:top w:val="single" w:sz="48" w:space="0" w:color="477BD1" w:themeColor="accent2"/>
        <w:bottom w:val="single" w:sz="48" w:space="0" w:color="477BD1" w:themeColor="accent2"/>
      </w:pBdr>
      <w:shd w:val="clear" w:color="auto" w:fill="477BD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439F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77BD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9FB"/>
    <w:pPr>
      <w:pBdr>
        <w:bottom w:val="dotted" w:sz="8" w:space="10" w:color="477B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C3B6F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39FB"/>
    <w:rPr>
      <w:rFonts w:asciiTheme="majorHAnsi" w:eastAsiaTheme="majorEastAsia" w:hAnsiTheme="majorHAnsi" w:cstheme="majorBidi"/>
      <w:i/>
      <w:iCs/>
      <w:color w:val="1C3B6F" w:themeColor="accent2" w:themeShade="7F"/>
      <w:sz w:val="24"/>
      <w:szCs w:val="24"/>
    </w:rPr>
  </w:style>
  <w:style w:type="character" w:styleId="Strong">
    <w:name w:val="Strong"/>
    <w:uiPriority w:val="22"/>
    <w:qFormat/>
    <w:rsid w:val="008439FB"/>
    <w:rPr>
      <w:b/>
      <w:bCs/>
      <w:spacing w:val="0"/>
    </w:rPr>
  </w:style>
  <w:style w:type="character" w:styleId="Emphasis">
    <w:name w:val="Emphasis"/>
    <w:uiPriority w:val="20"/>
    <w:qFormat/>
    <w:rsid w:val="008439FB"/>
    <w:rPr>
      <w:rFonts w:asciiTheme="majorHAnsi" w:eastAsiaTheme="majorEastAsia" w:hAnsiTheme="majorHAnsi" w:cstheme="majorBidi"/>
      <w:b/>
      <w:bCs/>
      <w:i/>
      <w:iCs/>
      <w:color w:val="477BD1" w:themeColor="accent2"/>
      <w:bdr w:val="single" w:sz="18" w:space="0" w:color="DAE4F5" w:themeColor="accent2" w:themeTint="33"/>
      <w:shd w:val="clear" w:color="auto" w:fill="DAE4F5" w:themeFill="accent2" w:themeFillTint="33"/>
    </w:rPr>
  </w:style>
  <w:style w:type="paragraph" w:styleId="NoSpacing">
    <w:name w:val="No Spacing"/>
    <w:basedOn w:val="Normal"/>
    <w:uiPriority w:val="1"/>
    <w:qFormat/>
    <w:rsid w:val="008439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39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39FB"/>
    <w:rPr>
      <w:i w:val="0"/>
      <w:iCs w:val="0"/>
      <w:color w:val="2A59A7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8439FB"/>
    <w:rPr>
      <w:color w:val="2A59A7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9FB"/>
    <w:pPr>
      <w:pBdr>
        <w:top w:val="dotted" w:sz="8" w:space="10" w:color="477BD1" w:themeColor="accent2"/>
        <w:bottom w:val="dotted" w:sz="8" w:space="10" w:color="477B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77BD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9FB"/>
    <w:rPr>
      <w:rFonts w:asciiTheme="majorHAnsi" w:eastAsiaTheme="majorEastAsia" w:hAnsiTheme="majorHAnsi" w:cstheme="majorBidi"/>
      <w:b/>
      <w:bCs/>
      <w:i/>
      <w:iCs/>
      <w:color w:val="477BD1" w:themeColor="accent2"/>
      <w:sz w:val="20"/>
      <w:szCs w:val="20"/>
    </w:rPr>
  </w:style>
  <w:style w:type="character" w:styleId="SubtleEmphasis">
    <w:name w:val="Subtle Emphasis"/>
    <w:uiPriority w:val="19"/>
    <w:qFormat/>
    <w:rsid w:val="008439FB"/>
    <w:rPr>
      <w:rFonts w:asciiTheme="majorHAnsi" w:eastAsiaTheme="majorEastAsia" w:hAnsiTheme="majorHAnsi" w:cstheme="majorBidi"/>
      <w:i/>
      <w:iCs/>
      <w:color w:val="477BD1" w:themeColor="accent2"/>
    </w:rPr>
  </w:style>
  <w:style w:type="character" w:styleId="IntenseEmphasis">
    <w:name w:val="Intense Emphasis"/>
    <w:uiPriority w:val="21"/>
    <w:qFormat/>
    <w:rsid w:val="008439F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77BD1" w:themeColor="accent2"/>
      <w:shd w:val="clear" w:color="auto" w:fill="477BD1" w:themeFill="accent2"/>
      <w:vertAlign w:val="baseline"/>
    </w:rPr>
  </w:style>
  <w:style w:type="character" w:styleId="SubtleReference">
    <w:name w:val="Subtle Reference"/>
    <w:uiPriority w:val="31"/>
    <w:qFormat/>
    <w:rsid w:val="008439FB"/>
    <w:rPr>
      <w:i/>
      <w:iCs/>
      <w:smallCaps/>
      <w:color w:val="477BD1" w:themeColor="accent2"/>
      <w:u w:color="477BD1" w:themeColor="accent2"/>
    </w:rPr>
  </w:style>
  <w:style w:type="character" w:styleId="IntenseReference">
    <w:name w:val="Intense Reference"/>
    <w:uiPriority w:val="32"/>
    <w:qFormat/>
    <w:rsid w:val="008439FB"/>
    <w:rPr>
      <w:b/>
      <w:bCs/>
      <w:i/>
      <w:iCs/>
      <w:smallCaps/>
      <w:color w:val="477BD1" w:themeColor="accent2"/>
      <w:u w:color="477BD1" w:themeColor="accent2"/>
    </w:rPr>
  </w:style>
  <w:style w:type="character" w:styleId="BookTitle">
    <w:name w:val="Book Title"/>
    <w:uiPriority w:val="33"/>
    <w:qFormat/>
    <w:rsid w:val="008439FB"/>
    <w:rPr>
      <w:rFonts w:asciiTheme="majorHAnsi" w:eastAsiaTheme="majorEastAsia" w:hAnsiTheme="majorHAnsi" w:cstheme="majorBidi"/>
      <w:b/>
      <w:bCs/>
      <w:i/>
      <w:iCs/>
      <w:smallCaps/>
      <w:color w:val="2A59A7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39F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B2B3E"/>
    <w:rPr>
      <w:color w:val="C573D2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20B8"/>
    <w:rPr>
      <w:color w:val="CCAEE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3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/Users/Aditya/Dropbox/Consilience/Compliance/Consilience%20Letterhead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A26E7E2-D756-FF42-91E5-D94E19C77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//Users/Aditya/Dropbox/Consilience/Compliance/Consilience Letterhead.dotx</Template>
  <TotalTime>0</TotalTime>
  <Pages>1</Pages>
  <Words>82</Words>
  <Characters>469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Parashar, Aditya</dc:creator>
  <cp:keywords/>
  <dc:description/>
  <cp:lastModifiedBy>name: dsRecTypeStandard:Users</cp:lastModifiedBy>
  <cp:revision>2</cp:revision>
  <cp:lastPrinted>2016-05-18T03:11:00Z</cp:lastPrinted>
  <dcterms:created xsi:type="dcterms:W3CDTF">2017-10-04T13:37:00Z</dcterms:created>
  <dcterms:modified xsi:type="dcterms:W3CDTF">2017-10-04T13:37:00Z</dcterms:modified>
</cp:coreProperties>
</file>